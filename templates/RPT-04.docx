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5"/>
        <w:gridCol w:w="3965"/>
        <w:gridCol w:w="3350"/>
      </w:tblGrid>
      <w:tr w:rsidR="00DC1162" w14:paraId="55E17959" w14:textId="77777777" w:rsidTr="00A61CE2">
        <w:trPr>
          <w:trHeight w:val="360"/>
        </w:trPr>
        <w:tc>
          <w:tcPr>
            <w:tcW w:w="2035" w:type="dxa"/>
            <w:vMerge w:val="restart"/>
          </w:tcPr>
          <w:p w14:paraId="4ED0CFA0" w14:textId="77777777" w:rsidR="00DC1162" w:rsidRDefault="00DC1162" w:rsidP="00A747C3">
            <w:r>
              <w:rPr>
                <w:noProof/>
              </w:rPr>
              <w:drawing>
                <wp:inline distT="0" distB="0" distL="0" distR="0" wp14:anchorId="4D54701E" wp14:editId="3B5E0A29">
                  <wp:extent cx="954031" cy="952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031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5" w:type="dxa"/>
          </w:tcPr>
          <w:p w14:paraId="3BBA1919" w14:textId="77777777" w:rsidR="00DC1162" w:rsidRPr="00DC1162" w:rsidRDefault="00BC0C54" w:rsidP="00A01CD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1B8A9E1" wp14:editId="4459CE31">
                      <wp:simplePos x="0" y="0"/>
                      <wp:positionH relativeFrom="column">
                        <wp:posOffset>2449195</wp:posOffset>
                      </wp:positionH>
                      <wp:positionV relativeFrom="paragraph">
                        <wp:posOffset>142875</wp:posOffset>
                      </wp:positionV>
                      <wp:extent cx="0" cy="609600"/>
                      <wp:effectExtent l="0" t="0" r="3810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19BD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7FF6C4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85pt,11.25pt" to="192.8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" strokecolor="#019bd6" strokeweight="1pt">
                      <v:stroke joinstyle="miter"/>
                    </v:line>
                  </w:pict>
                </mc:Fallback>
              </mc:AlternateContent>
            </w:r>
            <w:r w:rsidR="00DC1162" w:rsidRPr="00DC1162">
              <w:rPr>
                <w:b/>
                <w:bCs/>
              </w:rPr>
              <w:t>Client:</w:t>
            </w:r>
            <w:r w:rsidR="007D177C">
              <w:rPr>
                <w:b/>
                <w:bCs/>
              </w:rPr>
              <w:t xml:space="preserve"> </w:t>
            </w:r>
            <w:fldSimple w:instr=" DOCPROPERTY  Client  \* MERGEFORMAT ">
              <w:r w:rsidR="00A61CE2">
                <w:t>Placeholder</w:t>
              </w:r>
            </w:fldSimple>
          </w:p>
        </w:tc>
        <w:tc>
          <w:tcPr>
            <w:tcW w:w="3350" w:type="dxa"/>
          </w:tcPr>
          <w:p w14:paraId="6D61A41A" w14:textId="77777777" w:rsidR="00DC1162" w:rsidRPr="00DC1162" w:rsidRDefault="00DC116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Created on:</w:t>
            </w:r>
            <w:r w:rsidR="00EC74C6">
              <w:rPr>
                <w:b/>
                <w:bCs/>
              </w:rPr>
              <w:t xml:space="preserve"> </w:t>
            </w:r>
            <w:fldSimple w:instr=" DOCPROPERTY  &quot;Date completed&quot;  \* MERGEFORMAT ">
              <w:r w:rsidR="00A61CE2">
                <w:t>9/21/2022</w:t>
              </w:r>
            </w:fldSimple>
          </w:p>
        </w:tc>
      </w:tr>
      <w:tr w:rsidR="00DC1162" w14:paraId="75E35BF3" w14:textId="77777777" w:rsidTr="00A61CE2">
        <w:trPr>
          <w:trHeight w:val="360"/>
        </w:trPr>
        <w:tc>
          <w:tcPr>
            <w:tcW w:w="2035" w:type="dxa"/>
            <w:vMerge/>
          </w:tcPr>
          <w:p w14:paraId="45F92792" w14:textId="77777777" w:rsidR="00DC1162" w:rsidRDefault="00DC1162" w:rsidP="00A747C3"/>
        </w:tc>
        <w:tc>
          <w:tcPr>
            <w:tcW w:w="3965" w:type="dxa"/>
          </w:tcPr>
          <w:p w14:paraId="026FD686" w14:textId="3CDE3FBF" w:rsidR="00DC1162" w:rsidRPr="00DC1162" w:rsidRDefault="00A61CE2" w:rsidP="00A61CE2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Code:</w:t>
            </w:r>
            <w:r>
              <w:rPr>
                <w:b/>
                <w:bCs/>
              </w:rPr>
              <w:t xml:space="preserve"> </w:t>
            </w:r>
            <w:fldSimple w:instr=" DOCPROPERTY  &quot;Project Code&quot;  \* MERGEFORMAT ">
              <w:r w:rsidR="00C71B87">
                <w:t>XXX-YYYY-ZZZ</w:t>
              </w:r>
            </w:fldSimple>
          </w:p>
        </w:tc>
        <w:tc>
          <w:tcPr>
            <w:tcW w:w="3350" w:type="dxa"/>
          </w:tcPr>
          <w:p w14:paraId="178574ED" w14:textId="1F17E0BB" w:rsidR="00DC1162" w:rsidRPr="00DC1162" w:rsidRDefault="00DC116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Team:</w:t>
            </w:r>
            <w:r w:rsidR="00EC74C6">
              <w:rPr>
                <w:b/>
                <w:bCs/>
              </w:rPr>
              <w:t xml:space="preserve"> </w:t>
            </w:r>
            <w:fldSimple w:instr=" DOCPROPERTY  Team  \* MERGEFORMAT ">
              <w:r w:rsidR="00A61CE2">
                <w:t>Development</w:t>
              </w:r>
            </w:fldSimple>
          </w:p>
        </w:tc>
      </w:tr>
      <w:tr w:rsidR="00A61CE2" w14:paraId="4EDF6D96" w14:textId="77777777" w:rsidTr="00A61CE2">
        <w:trPr>
          <w:trHeight w:val="360"/>
        </w:trPr>
        <w:tc>
          <w:tcPr>
            <w:tcW w:w="2035" w:type="dxa"/>
            <w:vMerge/>
          </w:tcPr>
          <w:p w14:paraId="2E4B5E6F" w14:textId="77777777" w:rsidR="00A61CE2" w:rsidRDefault="00A61CE2" w:rsidP="007D177C"/>
        </w:tc>
        <w:tc>
          <w:tcPr>
            <w:tcW w:w="3965" w:type="dxa"/>
            <w:vMerge w:val="restart"/>
          </w:tcPr>
          <w:p w14:paraId="1C728432" w14:textId="4E78EF12" w:rsidR="00A61CE2" w:rsidRPr="00DC1162" w:rsidRDefault="00A61CE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Project:</w:t>
            </w:r>
            <w:r>
              <w:rPr>
                <w:b/>
                <w:bCs/>
              </w:rPr>
              <w:t xml:space="preserve"> </w:t>
            </w:r>
            <w:fldSimple w:instr=" DOCPROPERTY  &quot;Project Name&quot;  \* MERGEFORMAT ">
              <w:r w:rsidR="00C71B87">
                <w:t>Placeholder</w:t>
              </w:r>
            </w:fldSimple>
          </w:p>
        </w:tc>
        <w:tc>
          <w:tcPr>
            <w:tcW w:w="3350" w:type="dxa"/>
          </w:tcPr>
          <w:p w14:paraId="70462AA8" w14:textId="7914076A" w:rsidR="00A61CE2" w:rsidRPr="00DC1162" w:rsidRDefault="00A61CE2" w:rsidP="00A01CD6">
            <w:pPr>
              <w:rPr>
                <w:b/>
                <w:bCs/>
              </w:rPr>
            </w:pPr>
            <w:r w:rsidRPr="00DC1162">
              <w:rPr>
                <w:b/>
                <w:bCs/>
              </w:rPr>
              <w:t>Created by:</w:t>
            </w:r>
            <w:r>
              <w:rPr>
                <w:b/>
                <w:bCs/>
              </w:rPr>
              <w:t xml:space="preserve"> </w:t>
            </w:r>
            <w:r w:rsidR="00927411">
              <w:fldChar w:fldCharType="begin"/>
            </w:r>
            <w:r w:rsidR="00927411">
              <w:instrText xml:space="preserve"> DOCPROPERTY  "Created by"  \* MERGEFORMAT </w:instrText>
            </w:r>
            <w:r w:rsidR="00927411">
              <w:fldChar w:fldCharType="separate"/>
            </w:r>
            <w:r w:rsidR="00C71B87">
              <w:t>Placeholder</w:t>
            </w:r>
            <w:r w:rsidR="00927411">
              <w:fldChar w:fldCharType="end"/>
            </w:r>
          </w:p>
        </w:tc>
      </w:tr>
      <w:tr w:rsidR="00A61CE2" w14:paraId="017910C5" w14:textId="77777777" w:rsidTr="00A61CE2">
        <w:trPr>
          <w:trHeight w:val="360"/>
        </w:trPr>
        <w:tc>
          <w:tcPr>
            <w:tcW w:w="2035" w:type="dxa"/>
            <w:vMerge/>
          </w:tcPr>
          <w:p w14:paraId="6C7BE563" w14:textId="77777777" w:rsidR="00A61CE2" w:rsidRDefault="00A61CE2" w:rsidP="007D177C"/>
        </w:tc>
        <w:tc>
          <w:tcPr>
            <w:tcW w:w="3965" w:type="dxa"/>
            <w:vMerge/>
          </w:tcPr>
          <w:p w14:paraId="681BF542" w14:textId="77777777" w:rsidR="00A61CE2" w:rsidRPr="00DC1162" w:rsidRDefault="00A61CE2" w:rsidP="00A01CD6">
            <w:pPr>
              <w:rPr>
                <w:b/>
                <w:bCs/>
              </w:rPr>
            </w:pPr>
          </w:p>
        </w:tc>
        <w:tc>
          <w:tcPr>
            <w:tcW w:w="3350" w:type="dxa"/>
          </w:tcPr>
          <w:p w14:paraId="139CCD34" w14:textId="1DAA7490" w:rsidR="00A61CE2" w:rsidRPr="00DC1162" w:rsidRDefault="00A61CE2" w:rsidP="00A01CD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Template ID: </w:t>
            </w:r>
            <w:r w:rsidR="00927411">
              <w:fldChar w:fldCharType="begin"/>
            </w:r>
            <w:r w:rsidR="00927411">
              <w:instrText xml:space="preserve"> DOCPROPERTY  "Template ID"  \* MERGEFORMAT </w:instrText>
            </w:r>
            <w:r w:rsidR="00927411">
              <w:fldChar w:fldCharType="separate"/>
            </w:r>
            <w:r w:rsidR="00C71B87">
              <w:t>SFT-RPT-03</w:t>
            </w:r>
            <w:r w:rsidR="00927411">
              <w:fldChar w:fldCharType="end"/>
            </w:r>
          </w:p>
        </w:tc>
      </w:tr>
    </w:tbl>
    <w:p w14:paraId="1C8516FB" w14:textId="77777777" w:rsidR="00810889" w:rsidRDefault="00A01CD6" w:rsidP="00A747C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80325" wp14:editId="19AD7803">
                <wp:simplePos x="0" y="0"/>
                <wp:positionH relativeFrom="column">
                  <wp:posOffset>0</wp:posOffset>
                </wp:positionH>
                <wp:positionV relativeFrom="paragraph">
                  <wp:posOffset>-1035050</wp:posOffset>
                </wp:positionV>
                <wp:extent cx="592455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9B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2DE53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81.5pt" to="466.5pt,-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" strokecolor="#019bd6" strokeweight=".5pt">
                <v:stroke joinstyle="miter"/>
              </v:line>
            </w:pict>
          </mc:Fallback>
        </mc:AlternateContent>
      </w:r>
      <w:r w:rsidR="00EC74C6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EE1CF33" wp14:editId="27D6B5A4">
                <wp:simplePos x="0" y="0"/>
                <wp:positionH relativeFrom="column">
                  <wp:posOffset>0</wp:posOffset>
                </wp:positionH>
                <wp:positionV relativeFrom="paragraph">
                  <wp:posOffset>110490</wp:posOffset>
                </wp:positionV>
                <wp:extent cx="59245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19B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E5C1B" id="Straight Connector 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7pt" to="466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" strokecolor="#019bd6" strokeweight=".5pt">
                <v:stroke joinstyle="miter"/>
              </v:line>
            </w:pict>
          </mc:Fallback>
        </mc:AlternateContent>
      </w:r>
    </w:p>
    <w:p w14:paraId="38CF649E" w14:textId="77777777" w:rsidR="00810889" w:rsidRDefault="008108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73030D72" wp14:editId="5727C972">
                <wp:simplePos x="0" y="0"/>
                <wp:positionH relativeFrom="margin">
                  <wp:posOffset>0</wp:posOffset>
                </wp:positionH>
                <wp:positionV relativeFrom="page">
                  <wp:posOffset>4392295</wp:posOffset>
                </wp:positionV>
                <wp:extent cx="5934075" cy="8502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850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FDC3B" w14:textId="779C78D6" w:rsidR="00810889" w:rsidRPr="00DC1162" w:rsidRDefault="00A61CE2" w:rsidP="00810889">
                            <w:pPr>
                              <w:pStyle w:val="Title"/>
                              <w:jc w:val="center"/>
                            </w:pPr>
                            <w:r>
                              <w:t>Project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030D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45.85pt;width:467.25pt;height:66.95pt;z-index: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" filled="f" stroked="f">
                <v:textbox style="mso-fit-shape-to-text:t">
                  <w:txbxContent>
                    <w:p w14:paraId="69AFDC3B" w14:textId="779C78D6" w:rsidR="00810889" w:rsidRPr="00DC1162" w:rsidRDefault="00A61CE2" w:rsidP="00810889">
                      <w:pPr>
                        <w:pStyle w:val="Title"/>
                        <w:jc w:val="center"/>
                      </w:pPr>
                      <w:r>
                        <w:t>Project Report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2C67FE25" wp14:editId="2C8DA237">
                <wp:simplePos x="0" y="0"/>
                <wp:positionH relativeFrom="margin">
                  <wp:posOffset>0</wp:posOffset>
                </wp:positionH>
                <wp:positionV relativeFrom="page">
                  <wp:posOffset>5192395</wp:posOffset>
                </wp:positionV>
                <wp:extent cx="5934075" cy="4660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466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95F75" w14:textId="3E98885B" w:rsidR="00810889" w:rsidRPr="00DC1162" w:rsidRDefault="00C71B87" w:rsidP="00810889">
                            <w:pPr>
                              <w:pStyle w:val="CoverSubtitle"/>
                            </w:pPr>
                            <w:r>
                              <w:t>Project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7FE25" id="_x0000_s1027" type="#_x0000_t202" style="position:absolute;margin-left:0;margin-top:408.85pt;width:467.25pt;height:36.7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" filled="f" stroked="f">
                <v:textbox style="mso-fit-shape-to-text:t">
                  <w:txbxContent>
                    <w:p w14:paraId="23A95F75" w14:textId="3E98885B" w:rsidR="00810889" w:rsidRPr="00DC1162" w:rsidRDefault="00C71B87" w:rsidP="00810889">
                      <w:pPr>
                        <w:pStyle w:val="CoverSubtitle"/>
                      </w:pPr>
                      <w:r>
                        <w:t>Project Name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sdt>
      <w:sdtPr>
        <w:rPr>
          <w:rFonts w:ascii="Lato" w:eastAsiaTheme="minorHAnsi" w:hAnsi="Lato" w:cstheme="minorBidi"/>
          <w:color w:val="auto"/>
          <w:sz w:val="24"/>
          <w:szCs w:val="22"/>
        </w:rPr>
        <w:id w:val="16449264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53C0AE" w14:textId="77777777" w:rsidR="00E009DA" w:rsidRPr="00E009DA" w:rsidRDefault="00E009DA">
          <w:pPr>
            <w:pStyle w:val="TOCHeading"/>
            <w:rPr>
              <w:rStyle w:val="Heading1Char"/>
            </w:rPr>
          </w:pPr>
          <w:r w:rsidRPr="00E009DA">
            <w:rPr>
              <w:rStyle w:val="Heading1Char"/>
            </w:rPr>
            <w:t>Table of Contents</w:t>
          </w:r>
        </w:p>
        <w:p w14:paraId="5CC35830" w14:textId="7E36703C" w:rsidR="00C71B87" w:rsidRDefault="00E009D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659412" w:history="1">
            <w:r w:rsidR="00C71B87" w:rsidRPr="006E77A8">
              <w:rPr>
                <w:rStyle w:val="Hyperlink"/>
                <w:noProof/>
              </w:rPr>
              <w:t>How to use this Document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_Toc114659412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3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4D1B04D9" w14:textId="18135FD2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13" w:history="1">
            <w:r w:rsidR="00C71B87" w:rsidRPr="006E77A8">
              <w:rPr>
                <w:rStyle w:val="Hyperlink"/>
                <w:noProof/>
              </w:rPr>
              <w:t>Steps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_Toc114659413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3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2095E9C0" w14:textId="20156E2D" w:rsidR="00C71B87" w:rsidRDefault="00927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14" w:history="1">
            <w:r w:rsidR="00C71B87" w:rsidRPr="006E77A8">
              <w:rPr>
                <w:rStyle w:val="Hyperlink"/>
                <w:noProof/>
              </w:rPr>
              <w:t>Graphic Resources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_Toc114659414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5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32353A53" w14:textId="6BC09C28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15" w:history="1">
            <w:r w:rsidR="00C71B87" w:rsidRPr="006E77A8">
              <w:rPr>
                <w:rStyle w:val="Hyperlink"/>
                <w:noProof/>
              </w:rPr>
              <w:t>Colors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_Toc114659415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5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3F0B583F" w14:textId="6EFF7B88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16" w:history="1">
            <w:r w:rsidR="00C71B87" w:rsidRPr="006E77A8">
              <w:rPr>
                <w:rStyle w:val="Hyperlink"/>
                <w:noProof/>
              </w:rPr>
              <w:t>Notes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_Toc114659416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5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3145376A" w14:textId="71ACBE0A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17" w:history="1">
            <w:r w:rsidR="00C71B87" w:rsidRPr="006E77A8">
              <w:rPr>
                <w:rStyle w:val="Hyperlink"/>
                <w:noProof/>
              </w:rPr>
              <w:t>Pasting Code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_Toc114659417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5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476B9EC5" w14:textId="1CC88764" w:rsidR="00C71B87" w:rsidRDefault="00927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18" w:history="1">
            <w:r w:rsidR="00C71B87" w:rsidRPr="006E77A8">
              <w:rPr>
                <w:rStyle w:val="Hyperlink"/>
                <w:noProof/>
              </w:rPr>
              <w:t>Project Overview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_Toc114659418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6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06B6CD6D" w14:textId="7195BCDF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19" w:history="1">
            <w:r w:rsidR="00C71B87" w:rsidRPr="006E77A8">
              <w:rPr>
                <w:rStyle w:val="Hyperlink"/>
                <w:noProof/>
              </w:rPr>
              <w:t>Project Goals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_Toc114659419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6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2DF38A9E" w14:textId="5BA0FCA1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0" w:history="1">
            <w:r w:rsidR="00C71B87" w:rsidRPr="006E77A8">
              <w:rPr>
                <w:rStyle w:val="Hyperlink"/>
                <w:noProof/>
              </w:rPr>
              <w:t>Project Scope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_Toc114659420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6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731995D4" w14:textId="43A03B7D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1" w:history="1">
            <w:r w:rsidR="00C71B87" w:rsidRPr="006E77A8">
              <w:rPr>
                <w:rStyle w:val="Hyperlink"/>
                <w:noProof/>
              </w:rPr>
              <w:t>Work Context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_Toc114659421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6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3795DC54" w14:textId="114CA2EE" w:rsidR="00C71B87" w:rsidRDefault="00927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2" w:history="1">
            <w:r w:rsidR="00C71B87" w:rsidRPr="006E77A8">
              <w:rPr>
                <w:rStyle w:val="Hyperlink"/>
                <w:noProof/>
              </w:rPr>
              <w:t>Requirements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_Toc114659422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7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0B32552A" w14:textId="32A0297A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3" w:history="1">
            <w:r w:rsidR="00C71B87" w:rsidRPr="006E77A8">
              <w:rPr>
                <w:rStyle w:val="Hyperlink"/>
                <w:noProof/>
              </w:rPr>
              <w:t>Functional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_Toc114659423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7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24F9ED26" w14:textId="29E0BCA7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4" w:history="1">
            <w:r w:rsidR="00C71B87" w:rsidRPr="006E77A8">
              <w:rPr>
                <w:rStyle w:val="Hyperlink"/>
                <w:noProof/>
              </w:rPr>
              <w:t>Non-Functional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_Toc114659424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7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230B89D2" w14:textId="26D84F1C" w:rsidR="00C71B87" w:rsidRDefault="00927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5" w:history="1">
            <w:r w:rsidR="00C71B87" w:rsidRPr="006E77A8">
              <w:rPr>
                <w:rStyle w:val="Hyperlink"/>
                <w:noProof/>
              </w:rPr>
              <w:t>Assumptions &amp; Constraints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_Toc114659425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8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0CB30DEA" w14:textId="1644A069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6" w:history="1">
            <w:r w:rsidR="00C71B87" w:rsidRPr="006E77A8">
              <w:rPr>
                <w:rStyle w:val="Hyperlink"/>
                <w:noProof/>
              </w:rPr>
              <w:t>Client side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_Toc114659426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8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4C298E91" w14:textId="332E15D9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7" w:history="1">
            <w:r w:rsidR="00C71B87" w:rsidRPr="006E77A8">
              <w:rPr>
                <w:rStyle w:val="Hyperlink"/>
                <w:noProof/>
              </w:rPr>
              <w:t>Developer side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_Toc114659427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8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714F323B" w14:textId="155985C4" w:rsidR="00C71B87" w:rsidRDefault="00927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8" w:history="1">
            <w:r w:rsidR="00C71B87" w:rsidRPr="006E77A8">
              <w:rPr>
                <w:rStyle w:val="Hyperlink"/>
                <w:noProof/>
              </w:rPr>
              <w:t>Outcomes of the Project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_Toc114659428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9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0646EE4F" w14:textId="4C6AE955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29" w:history="1">
            <w:r w:rsidR="00C71B87" w:rsidRPr="006E77A8">
              <w:rPr>
                <w:rStyle w:val="Hyperlink"/>
                <w:noProof/>
              </w:rPr>
              <w:t>System Design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_Toc114659429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9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6A30FD53" w14:textId="059988EA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30" w:history="1">
            <w:r w:rsidR="00C71B87" w:rsidRPr="006E77A8">
              <w:rPr>
                <w:rStyle w:val="Hyperlink"/>
                <w:noProof/>
              </w:rPr>
              <w:t>System Features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_Toc114659430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9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747354EE" w14:textId="4A8DD6D2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31" w:history="1">
            <w:r w:rsidR="00C71B87" w:rsidRPr="006E77A8">
              <w:rPr>
                <w:rStyle w:val="Hyperlink"/>
                <w:noProof/>
              </w:rPr>
              <w:t>System Constraints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_Toc114659431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9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078E315D" w14:textId="79538C6A" w:rsidR="00C71B87" w:rsidRDefault="00927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32" w:history="1">
            <w:r w:rsidR="00C71B87" w:rsidRPr="006E77A8">
              <w:rPr>
                <w:rStyle w:val="Hyperlink"/>
                <w:noProof/>
              </w:rPr>
              <w:t>Test Plans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_Toc114659432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11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75087CD9" w14:textId="22FEDFAD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33" w:history="1">
            <w:r w:rsidR="00C71B87" w:rsidRPr="006E77A8">
              <w:rPr>
                <w:rStyle w:val="Hyperlink"/>
                <w:noProof/>
              </w:rPr>
              <w:t>Project Goals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_Toc114659433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11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61AA7649" w14:textId="3D812C35" w:rsidR="00C71B87" w:rsidRDefault="0092741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34" w:history="1">
            <w:r w:rsidR="00C71B87" w:rsidRPr="006E77A8">
              <w:rPr>
                <w:rStyle w:val="Hyperlink"/>
                <w:noProof/>
              </w:rPr>
              <w:t>Project Scope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_Toc114659434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11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6388A642" w14:textId="033D5A2E" w:rsidR="00C71B87" w:rsidRDefault="00927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35" w:history="1">
            <w:r w:rsidR="00C71B87" w:rsidRPr="006E77A8">
              <w:rPr>
                <w:rStyle w:val="Hyperlink"/>
                <w:noProof/>
              </w:rPr>
              <w:t>Project Issues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_Toc114659435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12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0C5F26B8" w14:textId="56294791" w:rsidR="00C71B87" w:rsidRDefault="0092741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14659436" w:history="1">
            <w:r w:rsidR="00C71B87" w:rsidRPr="006E77A8">
              <w:rPr>
                <w:rStyle w:val="Hyperlink"/>
                <w:noProof/>
              </w:rPr>
              <w:t>Appendix</w:t>
            </w:r>
            <w:r w:rsidR="00C71B87">
              <w:rPr>
                <w:noProof/>
                <w:webHidden/>
              </w:rPr>
              <w:tab/>
            </w:r>
            <w:r w:rsidR="00C71B87">
              <w:rPr>
                <w:noProof/>
                <w:webHidden/>
              </w:rPr>
              <w:fldChar w:fldCharType="begin"/>
            </w:r>
            <w:r w:rsidR="00C71B87">
              <w:rPr>
                <w:noProof/>
                <w:webHidden/>
              </w:rPr>
              <w:instrText xml:space="preserve"> PAGEREF _Toc114659436 \h </w:instrText>
            </w:r>
            <w:r w:rsidR="00C71B87">
              <w:rPr>
                <w:noProof/>
                <w:webHidden/>
              </w:rPr>
            </w:r>
            <w:r w:rsidR="00C71B87">
              <w:rPr>
                <w:noProof/>
                <w:webHidden/>
              </w:rPr>
              <w:fldChar w:fldCharType="separate"/>
            </w:r>
            <w:r w:rsidR="00C71B87">
              <w:rPr>
                <w:noProof/>
                <w:webHidden/>
              </w:rPr>
              <w:t>13</w:t>
            </w:r>
            <w:r w:rsidR="00C71B87">
              <w:rPr>
                <w:noProof/>
                <w:webHidden/>
              </w:rPr>
              <w:fldChar w:fldCharType="end"/>
            </w:r>
          </w:hyperlink>
        </w:p>
        <w:p w14:paraId="16AD26BB" w14:textId="395D142C" w:rsidR="00E009DA" w:rsidRDefault="00E009DA">
          <w:r>
            <w:rPr>
              <w:b/>
              <w:bCs/>
              <w:noProof/>
            </w:rPr>
            <w:fldChar w:fldCharType="end"/>
          </w:r>
        </w:p>
      </w:sdtContent>
    </w:sdt>
    <w:p w14:paraId="0BB39A99" w14:textId="77777777" w:rsidR="00EC74C6" w:rsidRDefault="00EC74C6">
      <w:r>
        <w:br w:type="page"/>
      </w:r>
    </w:p>
    <w:p w14:paraId="043E8EB7" w14:textId="77777777" w:rsidR="00C27B0E" w:rsidRDefault="00C27B0E" w:rsidP="00C27B0E">
      <w:pPr>
        <w:pStyle w:val="Heading1"/>
      </w:pPr>
      <w:bookmarkStart w:id="0" w:name="_Toc114659412"/>
      <w:r>
        <w:lastRenderedPageBreak/>
        <w:t>How to use this Document</w:t>
      </w:r>
      <w:bookmarkEnd w:id="0"/>
    </w:p>
    <w:p w14:paraId="6EF5BF9F" w14:textId="77777777" w:rsidR="00C27B0E" w:rsidRDefault="00C27B0E" w:rsidP="00C27B0E">
      <w:pPr>
        <w:pStyle w:val="Heading2"/>
      </w:pPr>
      <w:bookmarkStart w:id="1" w:name="_Toc114659413"/>
      <w:r>
        <w:t>Steps</w:t>
      </w:r>
      <w:bookmarkEnd w:id="1"/>
    </w:p>
    <w:p w14:paraId="64C518FE" w14:textId="77777777" w:rsidR="00C27B0E" w:rsidRDefault="00C27B0E" w:rsidP="00C27B0E">
      <w:pPr>
        <w:pStyle w:val="ListParagraph"/>
        <w:numPr>
          <w:ilvl w:val="0"/>
          <w:numId w:val="1"/>
        </w:numPr>
      </w:pPr>
      <w:r>
        <w:t>Adjust the document’s custom fields</w:t>
      </w:r>
      <w:r w:rsidR="00E009DA">
        <w:t>. They will adjust accordingly in the document when you are done.</w:t>
      </w:r>
    </w:p>
    <w:p w14:paraId="785CA734" w14:textId="77777777" w:rsidR="00C27B0E" w:rsidRDefault="00C27B0E" w:rsidP="00C27B0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5094EA7A" wp14:editId="7BF423A2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4695825" cy="1710690"/>
            <wp:effectExtent l="0" t="0" r="9525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Select</w:t>
      </w:r>
      <w:r w:rsidRPr="00C27B0E">
        <w:rPr>
          <w:b/>
          <w:bCs/>
          <w:i/>
          <w:iCs/>
        </w:rPr>
        <w:t xml:space="preserve"> File</w:t>
      </w:r>
      <w:r>
        <w:t xml:space="preserve"> from the ribbon above the toolbar</w:t>
      </w:r>
    </w:p>
    <w:p w14:paraId="15877B6A" w14:textId="77777777" w:rsidR="00C27B0E" w:rsidRPr="00C27B0E" w:rsidRDefault="00F273A4" w:rsidP="00C27B0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007EB78" wp14:editId="2AE150E8">
            <wp:simplePos x="0" y="0"/>
            <wp:positionH relativeFrom="margin">
              <wp:posOffset>3990975</wp:posOffset>
            </wp:positionH>
            <wp:positionV relativeFrom="paragraph">
              <wp:posOffset>1721485</wp:posOffset>
            </wp:positionV>
            <wp:extent cx="1914525" cy="2429510"/>
            <wp:effectExtent l="0" t="0" r="9525" b="889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B0E">
        <w:t xml:space="preserve"> Select Info if not selected, then </w:t>
      </w:r>
      <w:r w:rsidR="00C27B0E" w:rsidRPr="00C27B0E">
        <w:rPr>
          <w:b/>
          <w:bCs/>
          <w:i/>
          <w:iCs/>
        </w:rPr>
        <w:t>Advanced Properties</w:t>
      </w:r>
    </w:p>
    <w:p w14:paraId="09965F5D" w14:textId="77777777" w:rsidR="00E009DA" w:rsidRDefault="00E009DA" w:rsidP="00C27B0E">
      <w:pPr>
        <w:pStyle w:val="ListParagraph"/>
        <w:numPr>
          <w:ilvl w:val="1"/>
          <w:numId w:val="1"/>
        </w:numPr>
      </w:pPr>
      <w:r>
        <w:t>Switch to custom and edit the following fields:</w:t>
      </w:r>
    </w:p>
    <w:p w14:paraId="68D51BB2" w14:textId="77777777" w:rsidR="002171A9" w:rsidRDefault="002171A9" w:rsidP="00C27B0E">
      <w:pPr>
        <w:pStyle w:val="ListParagraph"/>
        <w:numPr>
          <w:ilvl w:val="1"/>
          <w:numId w:val="1"/>
        </w:numPr>
      </w:pPr>
    </w:p>
    <w:p w14:paraId="52945C3F" w14:textId="77777777" w:rsidR="00E009DA" w:rsidRDefault="00E009DA" w:rsidP="00E009DA">
      <w:pPr>
        <w:pStyle w:val="ListParagraph"/>
        <w:numPr>
          <w:ilvl w:val="2"/>
          <w:numId w:val="1"/>
        </w:numPr>
      </w:pPr>
      <w:r>
        <w:t>Client</w:t>
      </w:r>
    </w:p>
    <w:p w14:paraId="20A3BBE6" w14:textId="77777777" w:rsidR="00E009DA" w:rsidRDefault="00E009DA" w:rsidP="00E009DA">
      <w:pPr>
        <w:pStyle w:val="ListParagraph"/>
        <w:numPr>
          <w:ilvl w:val="2"/>
          <w:numId w:val="1"/>
        </w:numPr>
      </w:pPr>
      <w:r>
        <w:t>Project Name</w:t>
      </w:r>
    </w:p>
    <w:p w14:paraId="446C2652" w14:textId="77777777" w:rsidR="00E009DA" w:rsidRDefault="00E009DA" w:rsidP="00E009DA">
      <w:pPr>
        <w:pStyle w:val="ListParagraph"/>
        <w:numPr>
          <w:ilvl w:val="2"/>
          <w:numId w:val="1"/>
        </w:numPr>
      </w:pPr>
      <w:r>
        <w:t>Project Code</w:t>
      </w:r>
    </w:p>
    <w:p w14:paraId="0406E15F" w14:textId="77777777" w:rsidR="00E009DA" w:rsidRDefault="00E009DA" w:rsidP="00E009DA">
      <w:pPr>
        <w:pStyle w:val="ListParagraph"/>
        <w:numPr>
          <w:ilvl w:val="2"/>
          <w:numId w:val="1"/>
        </w:numPr>
      </w:pPr>
      <w:r>
        <w:t>Created by</w:t>
      </w:r>
    </w:p>
    <w:p w14:paraId="1700BB3A" w14:textId="77777777" w:rsidR="00E009DA" w:rsidRDefault="00E009DA" w:rsidP="00E009DA">
      <w:pPr>
        <w:pStyle w:val="ListParagraph"/>
        <w:numPr>
          <w:ilvl w:val="2"/>
          <w:numId w:val="1"/>
        </w:numPr>
      </w:pPr>
      <w:r>
        <w:t>Date Completed</w:t>
      </w:r>
    </w:p>
    <w:p w14:paraId="3380CB11" w14:textId="77777777" w:rsidR="002171A9" w:rsidRDefault="002171A9" w:rsidP="00FB2542">
      <w:pPr>
        <w:pStyle w:val="ListParagraph"/>
        <w:numPr>
          <w:ilvl w:val="1"/>
          <w:numId w:val="1"/>
        </w:numPr>
      </w:pPr>
      <w:r>
        <w:t>Once done, head over to the cover page:</w:t>
      </w:r>
    </w:p>
    <w:p w14:paraId="6EFB2C5B" w14:textId="77777777" w:rsidR="002171A9" w:rsidRDefault="00F273A4" w:rsidP="002171A9">
      <w:pPr>
        <w:pStyle w:val="ListParagraph"/>
        <w:numPr>
          <w:ilvl w:val="2"/>
          <w:numId w:val="1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0E9A6DB" wp14:editId="3EB2D97B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3552825" cy="1631605"/>
            <wp:effectExtent l="0" t="0" r="0" b="698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3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1A9">
        <w:t xml:space="preserve">Right click on every placeholder text and press </w:t>
      </w:r>
      <w:r w:rsidR="002171A9" w:rsidRPr="002171A9">
        <w:rPr>
          <w:b/>
          <w:bCs/>
          <w:i/>
          <w:iCs/>
        </w:rPr>
        <w:t>Update Field</w:t>
      </w:r>
      <w:r>
        <w:rPr>
          <w:b/>
          <w:bCs/>
          <w:i/>
          <w:iCs/>
        </w:rPr>
        <w:br/>
      </w:r>
    </w:p>
    <w:p w14:paraId="34E18F74" w14:textId="77777777" w:rsidR="00E009DA" w:rsidRDefault="00C600F6" w:rsidP="00E009DA">
      <w:pPr>
        <w:pStyle w:val="ListParagraph"/>
        <w:numPr>
          <w:ilvl w:val="0"/>
          <w:numId w:val="1"/>
        </w:numPr>
      </w:pPr>
      <w:r>
        <w:t>Fill out the needed sections within the document</w:t>
      </w:r>
    </w:p>
    <w:p w14:paraId="4C491A4D" w14:textId="77777777" w:rsidR="008357CB" w:rsidRDefault="008357CB" w:rsidP="008357CB">
      <w:pPr>
        <w:pStyle w:val="ListParagraph"/>
        <w:numPr>
          <w:ilvl w:val="1"/>
          <w:numId w:val="1"/>
        </w:numPr>
      </w:pPr>
      <w:r>
        <w:lastRenderedPageBreak/>
        <w:t>Make sure that your titles use the proper headings paragraph styles</w:t>
      </w:r>
    </w:p>
    <w:p w14:paraId="2B82C88D" w14:textId="77777777" w:rsidR="008357CB" w:rsidRDefault="008357CB" w:rsidP="008357CB">
      <w:pPr>
        <w:jc w:val="center"/>
      </w:pPr>
      <w:r>
        <w:rPr>
          <w:noProof/>
        </w:rPr>
        <w:drawing>
          <wp:inline distT="0" distB="0" distL="0" distR="0" wp14:anchorId="6E4E06D1" wp14:editId="4268768A">
            <wp:extent cx="3838575" cy="71554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5144" cy="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9520" w14:textId="77777777" w:rsidR="00763A4B" w:rsidRDefault="00763A4B" w:rsidP="00763A4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C98544A" wp14:editId="3AE671A7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1914525" cy="2343150"/>
            <wp:effectExtent l="0" t="0" r="9525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3A4">
        <w:t xml:space="preserve">When inserting images, please make sure that the </w:t>
      </w:r>
      <w:r w:rsidR="00F273A4" w:rsidRPr="00763A4B">
        <w:rPr>
          <w:b/>
          <w:bCs/>
          <w:i/>
          <w:iCs/>
        </w:rPr>
        <w:t>Layout Options</w:t>
      </w:r>
      <w:r w:rsidR="00F273A4">
        <w:t xml:space="preserve"> of the image is set to </w:t>
      </w:r>
      <w:r>
        <w:t>“</w:t>
      </w:r>
      <w:r w:rsidRPr="00763A4B">
        <w:rPr>
          <w:b/>
          <w:bCs/>
          <w:i/>
          <w:iCs/>
        </w:rPr>
        <w:t>Top &amp; Bottom</w:t>
      </w:r>
      <w:r>
        <w:t>”</w:t>
      </w:r>
    </w:p>
    <w:p w14:paraId="6EE9C689" w14:textId="77777777" w:rsidR="008357CB" w:rsidRDefault="008357CB" w:rsidP="00E009DA">
      <w:pPr>
        <w:pStyle w:val="ListParagraph"/>
        <w:numPr>
          <w:ilvl w:val="0"/>
          <w:numId w:val="1"/>
        </w:numPr>
      </w:pPr>
      <w:r>
        <w:t>After making sure everything is in order, delete this section, and the graphics resources section.</w:t>
      </w:r>
    </w:p>
    <w:p w14:paraId="197274C7" w14:textId="77777777" w:rsidR="00C600F6" w:rsidRDefault="008357CB" w:rsidP="00E009D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A2D42F" wp14:editId="42B2D19C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638550" cy="676910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67"/>
                    <a:stretch/>
                  </pic:blipFill>
                  <pic:spPr bwMode="auto">
                    <a:xfrm>
                      <a:off x="0" y="0"/>
                      <a:ext cx="3638550" cy="67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Head over to the table of contents (Page 2) and update it to reflect your changes</w:t>
      </w:r>
    </w:p>
    <w:p w14:paraId="56F6A546" w14:textId="77777777" w:rsidR="00F273A4" w:rsidRDefault="00F273A4" w:rsidP="008357CB">
      <w:pPr>
        <w:pStyle w:val="ListParagraph"/>
        <w:numPr>
          <w:ilvl w:val="0"/>
          <w:numId w:val="1"/>
        </w:numPr>
      </w:pPr>
      <w:r>
        <w:t>Make sure the table of contents has no entry for “</w:t>
      </w:r>
      <w:r w:rsidRPr="00763A4B">
        <w:rPr>
          <w:b/>
          <w:bCs/>
          <w:i/>
          <w:iCs/>
        </w:rPr>
        <w:t>How to Use this Document</w:t>
      </w:r>
      <w:r>
        <w:t>” or “</w:t>
      </w:r>
      <w:r w:rsidRPr="00763A4B">
        <w:rPr>
          <w:b/>
          <w:bCs/>
          <w:i/>
          <w:iCs/>
        </w:rPr>
        <w:t>Graphic Resources</w:t>
      </w:r>
      <w:r>
        <w:t>”</w:t>
      </w:r>
    </w:p>
    <w:p w14:paraId="4F2F43FF" w14:textId="77777777" w:rsidR="00F273A4" w:rsidRDefault="00F273A4" w:rsidP="008357CB">
      <w:pPr>
        <w:pStyle w:val="ListParagraph"/>
        <w:numPr>
          <w:ilvl w:val="0"/>
          <w:numId w:val="1"/>
        </w:numPr>
      </w:pPr>
      <w:r>
        <w:t>It is of the utmost importance to follow the aforementioned steps correctly, as they will be used to compute your score in the firm’s gamification system.</w:t>
      </w:r>
    </w:p>
    <w:p w14:paraId="6350781C" w14:textId="77777777" w:rsidR="00C27B0E" w:rsidRDefault="00F273A4" w:rsidP="008357CB">
      <w:pPr>
        <w:pStyle w:val="ListParagraph"/>
        <w:numPr>
          <w:ilvl w:val="0"/>
          <w:numId w:val="1"/>
        </w:numPr>
      </w:pPr>
      <w:r>
        <w:t>Once satisfied with your document</w:t>
      </w:r>
      <w:r w:rsidR="00763A4B">
        <w:t>, forward it to your supervisor for review.</w:t>
      </w:r>
      <w:r w:rsidR="00C27B0E">
        <w:br w:type="page"/>
      </w:r>
    </w:p>
    <w:p w14:paraId="211CA849" w14:textId="77777777" w:rsidR="00805516" w:rsidRDefault="00805516" w:rsidP="00805516">
      <w:pPr>
        <w:pStyle w:val="Heading1"/>
      </w:pPr>
      <w:bookmarkStart w:id="2" w:name="_Toc114659414"/>
      <w:r>
        <w:lastRenderedPageBreak/>
        <w:t>Graphic Resources</w:t>
      </w:r>
      <w:bookmarkEnd w:id="2"/>
    </w:p>
    <w:p w14:paraId="6370B163" w14:textId="77777777" w:rsidR="00805516" w:rsidRDefault="00805516" w:rsidP="00805516">
      <w:r>
        <w:t>Delete this section upon document completion.</w:t>
      </w:r>
    </w:p>
    <w:p w14:paraId="75521DFF" w14:textId="77777777" w:rsidR="00805516" w:rsidRDefault="00805516" w:rsidP="00805516">
      <w:r>
        <w:t>This section is intended to be a graphic repository for items you may use during the writing of this document.</w:t>
      </w:r>
    </w:p>
    <w:p w14:paraId="6A55A337" w14:textId="77777777" w:rsidR="00805516" w:rsidRDefault="00805516" w:rsidP="00805516">
      <w:pPr>
        <w:pStyle w:val="Heading2"/>
      </w:pPr>
      <w:bookmarkStart w:id="3" w:name="_Toc114659415"/>
      <w:r>
        <w:t>Colors</w:t>
      </w:r>
      <w:bookmarkEnd w:id="3"/>
    </w:p>
    <w:p w14:paraId="72635E41" w14:textId="77777777" w:rsidR="00C27B0E" w:rsidRPr="00C27B0E" w:rsidRDefault="00C27B0E" w:rsidP="00C27B0E">
      <w:r>
        <w:t>Only these colors are allowed within this document. (Formatted text can have any color as long as it is wrapped within the frame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805516" w14:paraId="5833FC25" w14:textId="77777777" w:rsidTr="00805516">
        <w:tc>
          <w:tcPr>
            <w:tcW w:w="2336" w:type="dxa"/>
          </w:tcPr>
          <w:p w14:paraId="6923C551" w14:textId="77777777" w:rsidR="00805516" w:rsidRDefault="00805516" w:rsidP="00805516">
            <w:r>
              <w:t>Primary</w:t>
            </w:r>
          </w:p>
        </w:tc>
        <w:tc>
          <w:tcPr>
            <w:tcW w:w="2338" w:type="dxa"/>
          </w:tcPr>
          <w:p w14:paraId="1C55AF3C" w14:textId="77777777" w:rsidR="00805516" w:rsidRPr="00DB4A58" w:rsidRDefault="00DB4A58" w:rsidP="00DB4A58">
            <w:pPr>
              <w:rPr>
                <w:rFonts w:ascii="Roboto Medium" w:hAnsi="Roboto Medium"/>
                <w:color w:val="2662AF"/>
                <w:sz w:val="32"/>
                <w:szCs w:val="28"/>
              </w:rPr>
            </w:pPr>
            <w:r w:rsidRPr="00DB4A58">
              <w:rPr>
                <w:rFonts w:ascii="Roboto Medium" w:hAnsi="Roboto Medium"/>
                <w:color w:val="2662AF"/>
                <w:sz w:val="32"/>
                <w:szCs w:val="28"/>
              </w:rPr>
              <w:t>2662AF</w:t>
            </w:r>
          </w:p>
        </w:tc>
        <w:tc>
          <w:tcPr>
            <w:tcW w:w="2338" w:type="dxa"/>
          </w:tcPr>
          <w:p w14:paraId="1E305F79" w14:textId="77777777" w:rsidR="00805516" w:rsidRPr="00DB4A58" w:rsidRDefault="00DB4A58" w:rsidP="00DB4A58">
            <w:pPr>
              <w:rPr>
                <w:rFonts w:ascii="Roboto Medium" w:hAnsi="Roboto Medium"/>
                <w:color w:val="2D2E77"/>
                <w:sz w:val="32"/>
                <w:szCs w:val="28"/>
              </w:rPr>
            </w:pPr>
            <w:r w:rsidRPr="00DB4A58">
              <w:rPr>
                <w:rFonts w:ascii="Roboto Medium" w:hAnsi="Roboto Medium"/>
                <w:color w:val="2D2E77"/>
                <w:sz w:val="32"/>
                <w:szCs w:val="28"/>
              </w:rPr>
              <w:t>2</w:t>
            </w:r>
            <w:r>
              <w:rPr>
                <w:rFonts w:ascii="Roboto Medium" w:hAnsi="Roboto Medium"/>
                <w:color w:val="2D2E77"/>
                <w:sz w:val="32"/>
                <w:szCs w:val="28"/>
              </w:rPr>
              <w:t>D</w:t>
            </w:r>
            <w:r w:rsidRPr="00DB4A58">
              <w:rPr>
                <w:rFonts w:ascii="Roboto Medium" w:hAnsi="Roboto Medium"/>
                <w:color w:val="2D2E77"/>
                <w:sz w:val="32"/>
                <w:szCs w:val="28"/>
              </w:rPr>
              <w:t>2</w:t>
            </w:r>
            <w:r>
              <w:rPr>
                <w:rFonts w:ascii="Roboto Medium" w:hAnsi="Roboto Medium"/>
                <w:color w:val="2D2E77"/>
                <w:sz w:val="32"/>
                <w:szCs w:val="28"/>
              </w:rPr>
              <w:t>E</w:t>
            </w:r>
            <w:r w:rsidRPr="00DB4A58">
              <w:rPr>
                <w:rFonts w:ascii="Roboto Medium" w:hAnsi="Roboto Medium"/>
                <w:color w:val="2D2E77"/>
                <w:sz w:val="32"/>
                <w:szCs w:val="28"/>
              </w:rPr>
              <w:t>77</w:t>
            </w:r>
          </w:p>
        </w:tc>
        <w:tc>
          <w:tcPr>
            <w:tcW w:w="2338" w:type="dxa"/>
          </w:tcPr>
          <w:p w14:paraId="40CB7428" w14:textId="77777777" w:rsidR="00805516" w:rsidRPr="00DB4A58" w:rsidRDefault="00DB4A58" w:rsidP="00DB4A58">
            <w:pPr>
              <w:rPr>
                <w:rFonts w:ascii="Roboto Medium" w:hAnsi="Roboto Medium"/>
                <w:color w:val="2D2E77"/>
                <w:sz w:val="32"/>
                <w:szCs w:val="28"/>
              </w:rPr>
            </w:pPr>
            <w:r w:rsidRPr="00DB4A58">
              <w:rPr>
                <w:rFonts w:ascii="Roboto Medium" w:hAnsi="Roboto Medium"/>
                <w:color w:val="2D2E77"/>
                <w:sz w:val="32"/>
                <w:szCs w:val="28"/>
              </w:rPr>
              <w:t>4D2E8F</w:t>
            </w:r>
          </w:p>
        </w:tc>
      </w:tr>
      <w:tr w:rsidR="00805516" w14:paraId="0131943D" w14:textId="77777777" w:rsidTr="00805516">
        <w:tc>
          <w:tcPr>
            <w:tcW w:w="2336" w:type="dxa"/>
          </w:tcPr>
          <w:p w14:paraId="5D5CFA92" w14:textId="77777777" w:rsidR="00805516" w:rsidRDefault="00805516" w:rsidP="00805516">
            <w:r>
              <w:t>Secondary</w:t>
            </w:r>
          </w:p>
        </w:tc>
        <w:tc>
          <w:tcPr>
            <w:tcW w:w="2338" w:type="dxa"/>
          </w:tcPr>
          <w:p w14:paraId="530598CA" w14:textId="77777777" w:rsidR="00805516" w:rsidRPr="00DB4A58" w:rsidRDefault="00DB4A58" w:rsidP="00DB4A58">
            <w:pPr>
              <w:rPr>
                <w:rFonts w:ascii="Roboto Medium" w:hAnsi="Roboto Medium"/>
                <w:color w:val="019BD6"/>
                <w:sz w:val="32"/>
                <w:szCs w:val="28"/>
              </w:rPr>
            </w:pPr>
            <w:r>
              <w:rPr>
                <w:rFonts w:ascii="Roboto Medium" w:hAnsi="Roboto Medium"/>
                <w:color w:val="019BD6"/>
                <w:sz w:val="32"/>
                <w:szCs w:val="28"/>
              </w:rPr>
              <w:t>0F9BD4</w:t>
            </w:r>
          </w:p>
        </w:tc>
        <w:tc>
          <w:tcPr>
            <w:tcW w:w="2338" w:type="dxa"/>
          </w:tcPr>
          <w:p w14:paraId="18C370DA" w14:textId="77777777" w:rsidR="00805516" w:rsidRPr="00DB4A58" w:rsidRDefault="00DB4A58" w:rsidP="00DB4A58">
            <w:pPr>
              <w:rPr>
                <w:rFonts w:ascii="Roboto Medium" w:hAnsi="Roboto Medium"/>
                <w:color w:val="394CA0"/>
                <w:sz w:val="32"/>
                <w:szCs w:val="28"/>
              </w:rPr>
            </w:pPr>
            <w:r w:rsidRPr="00DB4A58">
              <w:rPr>
                <w:rFonts w:ascii="Roboto Medium" w:hAnsi="Roboto Medium"/>
                <w:color w:val="394CA0"/>
                <w:sz w:val="32"/>
                <w:szCs w:val="28"/>
              </w:rPr>
              <w:t>394CA0</w:t>
            </w:r>
          </w:p>
        </w:tc>
        <w:tc>
          <w:tcPr>
            <w:tcW w:w="2338" w:type="dxa"/>
          </w:tcPr>
          <w:p w14:paraId="1CCD0B27" w14:textId="77777777" w:rsidR="00805516" w:rsidRPr="00DB4A58" w:rsidRDefault="00805516" w:rsidP="00DB4A58">
            <w:pPr>
              <w:rPr>
                <w:rFonts w:ascii="Roboto Medium" w:hAnsi="Roboto Medium"/>
                <w:color w:val="2D2E77"/>
                <w:sz w:val="32"/>
                <w:szCs w:val="28"/>
              </w:rPr>
            </w:pPr>
          </w:p>
        </w:tc>
      </w:tr>
      <w:tr w:rsidR="00805516" w14:paraId="1667390F" w14:textId="77777777" w:rsidTr="00805516">
        <w:tc>
          <w:tcPr>
            <w:tcW w:w="2336" w:type="dxa"/>
          </w:tcPr>
          <w:p w14:paraId="66109D0F" w14:textId="77777777" w:rsidR="00805516" w:rsidRDefault="00805516" w:rsidP="00805516">
            <w:r>
              <w:t>Grayscale</w:t>
            </w:r>
          </w:p>
        </w:tc>
        <w:tc>
          <w:tcPr>
            <w:tcW w:w="2338" w:type="dxa"/>
          </w:tcPr>
          <w:p w14:paraId="26662B6F" w14:textId="77777777" w:rsidR="00805516" w:rsidRPr="00C27B0E" w:rsidRDefault="00DB4A58" w:rsidP="00DB4A58">
            <w:pPr>
              <w:rPr>
                <w:rFonts w:ascii="Roboto Medium" w:hAnsi="Roboto Medium"/>
                <w:color w:val="D4D4D4"/>
                <w:sz w:val="32"/>
                <w:szCs w:val="28"/>
              </w:rPr>
            </w:pPr>
            <w:r w:rsidRPr="00C27B0E">
              <w:rPr>
                <w:rFonts w:ascii="Roboto Medium" w:hAnsi="Roboto Medium"/>
                <w:color w:val="D4D4D4"/>
                <w:sz w:val="32"/>
                <w:szCs w:val="28"/>
              </w:rPr>
              <w:t>D4D4D4</w:t>
            </w:r>
          </w:p>
        </w:tc>
        <w:tc>
          <w:tcPr>
            <w:tcW w:w="2338" w:type="dxa"/>
          </w:tcPr>
          <w:p w14:paraId="389CFE3E" w14:textId="77777777" w:rsidR="00805516" w:rsidRPr="00C27B0E" w:rsidRDefault="00DB4A58" w:rsidP="00DB4A58">
            <w:pPr>
              <w:rPr>
                <w:rFonts w:ascii="Roboto Medium" w:hAnsi="Roboto Medium"/>
                <w:color w:val="AAAAAA"/>
                <w:sz w:val="32"/>
                <w:szCs w:val="28"/>
              </w:rPr>
            </w:pPr>
            <w:r w:rsidRPr="00C27B0E">
              <w:rPr>
                <w:rFonts w:ascii="Roboto Medium" w:hAnsi="Roboto Medium"/>
                <w:color w:val="AAAAAA"/>
                <w:sz w:val="32"/>
                <w:szCs w:val="28"/>
              </w:rPr>
              <w:t>AAAAAA</w:t>
            </w:r>
          </w:p>
        </w:tc>
        <w:tc>
          <w:tcPr>
            <w:tcW w:w="2338" w:type="dxa"/>
          </w:tcPr>
          <w:p w14:paraId="79D25DD9" w14:textId="77777777" w:rsidR="00805516" w:rsidRPr="00C27B0E" w:rsidRDefault="00DB4A58" w:rsidP="00DB4A58">
            <w:pPr>
              <w:rPr>
                <w:rFonts w:ascii="Roboto Medium" w:hAnsi="Roboto Medium"/>
                <w:color w:val="808080"/>
                <w:sz w:val="32"/>
                <w:szCs w:val="28"/>
              </w:rPr>
            </w:pPr>
            <w:r w:rsidRPr="00C27B0E">
              <w:rPr>
                <w:rFonts w:ascii="Roboto Medium" w:hAnsi="Roboto Medium"/>
                <w:color w:val="808080"/>
                <w:sz w:val="32"/>
                <w:szCs w:val="28"/>
              </w:rPr>
              <w:t>808080</w:t>
            </w:r>
          </w:p>
        </w:tc>
      </w:tr>
      <w:tr w:rsidR="00805516" w14:paraId="223658C6" w14:textId="77777777" w:rsidTr="00805516">
        <w:tc>
          <w:tcPr>
            <w:tcW w:w="2336" w:type="dxa"/>
          </w:tcPr>
          <w:p w14:paraId="1104A53B" w14:textId="77777777" w:rsidR="00805516" w:rsidRDefault="00805516" w:rsidP="00805516">
            <w:r>
              <w:t>Grayscale</w:t>
            </w:r>
          </w:p>
        </w:tc>
        <w:tc>
          <w:tcPr>
            <w:tcW w:w="2338" w:type="dxa"/>
          </w:tcPr>
          <w:p w14:paraId="7A43856C" w14:textId="77777777" w:rsidR="00805516" w:rsidRPr="00C27B0E" w:rsidRDefault="00DB4A58" w:rsidP="00DB4A58">
            <w:pPr>
              <w:rPr>
                <w:rFonts w:ascii="Roboto Medium" w:hAnsi="Roboto Medium"/>
                <w:color w:val="555555"/>
                <w:sz w:val="32"/>
                <w:szCs w:val="28"/>
              </w:rPr>
            </w:pPr>
            <w:r w:rsidRPr="00C27B0E">
              <w:rPr>
                <w:rFonts w:ascii="Roboto Medium" w:hAnsi="Roboto Medium"/>
                <w:color w:val="555555"/>
                <w:sz w:val="32"/>
                <w:szCs w:val="28"/>
              </w:rPr>
              <w:t>555555</w:t>
            </w:r>
          </w:p>
        </w:tc>
        <w:tc>
          <w:tcPr>
            <w:tcW w:w="2338" w:type="dxa"/>
          </w:tcPr>
          <w:p w14:paraId="0B627AE5" w14:textId="77777777" w:rsidR="00805516" w:rsidRPr="00C27B0E" w:rsidRDefault="00DB4A58" w:rsidP="00DB4A58">
            <w:pPr>
              <w:rPr>
                <w:rFonts w:ascii="Roboto Medium" w:hAnsi="Roboto Medium"/>
                <w:color w:val="2A2A2A"/>
                <w:sz w:val="32"/>
                <w:szCs w:val="28"/>
              </w:rPr>
            </w:pPr>
            <w:r w:rsidRPr="00C27B0E">
              <w:rPr>
                <w:rFonts w:ascii="Roboto Medium" w:hAnsi="Roboto Medium"/>
                <w:color w:val="2A2A2A"/>
                <w:sz w:val="32"/>
                <w:szCs w:val="28"/>
              </w:rPr>
              <w:t>2A2A2A</w:t>
            </w:r>
          </w:p>
        </w:tc>
        <w:tc>
          <w:tcPr>
            <w:tcW w:w="2338" w:type="dxa"/>
          </w:tcPr>
          <w:p w14:paraId="5C116401" w14:textId="77777777" w:rsidR="00805516" w:rsidRPr="00DB4A58" w:rsidRDefault="00C27B0E" w:rsidP="00DB4A58">
            <w:pPr>
              <w:rPr>
                <w:rFonts w:ascii="Roboto Medium" w:hAnsi="Roboto Medium"/>
                <w:color w:val="2D2E77"/>
                <w:sz w:val="32"/>
                <w:szCs w:val="28"/>
              </w:rPr>
            </w:pPr>
            <w:r w:rsidRPr="00C27B0E">
              <w:rPr>
                <w:rFonts w:ascii="Roboto Medium" w:hAnsi="Roboto Medium"/>
                <w:color w:val="000000" w:themeColor="text1"/>
                <w:sz w:val="32"/>
                <w:szCs w:val="28"/>
              </w:rPr>
              <w:t>000000</w:t>
            </w:r>
          </w:p>
        </w:tc>
      </w:tr>
    </w:tbl>
    <w:bookmarkStart w:id="4" w:name="_Toc114659416"/>
    <w:p w14:paraId="19F878AD" w14:textId="77777777" w:rsidR="00C600F6" w:rsidRDefault="00C600F6" w:rsidP="00C600F6">
      <w:pPr>
        <w:pStyle w:val="Heading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12032E6" wp14:editId="2B4D8A9B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5991225" cy="1133475"/>
                <wp:effectExtent l="0" t="0" r="0" b="952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1225" cy="1133475"/>
                          <a:chOff x="0" y="0"/>
                          <a:chExt cx="5962650" cy="102870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915025" cy="1028700"/>
                            <a:chOff x="0" y="0"/>
                            <a:chExt cx="5915025" cy="10287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5915025" cy="1028700"/>
                            </a:xfrm>
                            <a:prstGeom prst="rect">
                              <a:avLst/>
                            </a:prstGeom>
                            <a:solidFill>
                              <a:srgbClr val="019BD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70632" cy="1028700"/>
                            </a:xfrm>
                            <a:prstGeom prst="rect">
                              <a:avLst/>
                            </a:prstGeom>
                            <a:solidFill>
                              <a:srgbClr val="2D2E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19050"/>
                            <a:ext cx="57816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236C7" w14:textId="77777777" w:rsidR="00C600F6" w:rsidRPr="00926869" w:rsidRDefault="00C600F6">
                              <w:pPr>
                                <w:rPr>
                                  <w:rFonts w:ascii="Lato Medium" w:hAnsi="Lato Medium"/>
                                  <w:color w:val="FFFFFF" w:themeColor="background1"/>
                                  <w:sz w:val="28"/>
                                  <w:szCs w:val="24"/>
                                  <w:u w:val="dotDotDash"/>
                                </w:rPr>
                              </w:pPr>
                              <w:r w:rsidRPr="00926869">
                                <w:rPr>
                                  <w:rFonts w:ascii="Lato Medium" w:hAnsi="Lato Medium"/>
                                  <w:color w:val="FFFFFF" w:themeColor="background1"/>
                                  <w:sz w:val="28"/>
                                  <w:szCs w:val="24"/>
                                  <w:u w:val="dotDotDash"/>
                                </w:rPr>
                                <w:t>Note Title</w:t>
                              </w:r>
                            </w:p>
                            <w:p w14:paraId="2FAC5A78" w14:textId="77777777" w:rsidR="00C600F6" w:rsidRPr="00C600F6" w:rsidRDefault="00C600F6" w:rsidP="00C600F6">
                              <w:pPr>
                                <w:jc w:val="both"/>
                                <w:rPr>
                                  <w:noProof/>
                                  <w:color w:val="FFFFFF" w:themeColor="background1"/>
                                </w:rPr>
                              </w:pPr>
                              <w:r w:rsidRPr="00C600F6">
                                <w:rPr>
                                  <w:noProof/>
                                  <w:color w:val="FFFFFF" w:themeColor="background1"/>
                                </w:rPr>
                                <w:t>Lorem ipsum dolor sit amet, consectetuer adipiscing elit. Maecenas porttitor congue massa. Fusce posuere, magna sed pulvinar ultricies, purus lectus malesuada libero, sit amet commodo magna eros quis urna.</w:t>
                              </w:r>
                            </w:p>
                            <w:p w14:paraId="02176FD6" w14:textId="77777777" w:rsidR="00C600F6" w:rsidRPr="00C600F6" w:rsidRDefault="00C600F6">
                              <w:pPr>
                                <w:rPr>
                                  <w:noProof/>
                                  <w:color w:val="FFFFFF" w:themeColor="background1"/>
                                </w:rPr>
                              </w:pPr>
                              <w:r w:rsidRPr="00C600F6">
                                <w:rPr>
                                  <w:noProof/>
                                  <w:color w:val="FFFFFF" w:themeColor="background1"/>
                                </w:rPr>
                                <w:t>Nunc viverra imperdiet enim. Fusce est. Vivamus a tellus.</w:t>
                              </w:r>
                            </w:p>
                            <w:p w14:paraId="582A07BC" w14:textId="77777777" w:rsidR="00C600F6" w:rsidRPr="00C600F6" w:rsidRDefault="00C600F6">
                              <w:pPr>
                                <w:rPr>
                                  <w:noProof/>
                                  <w:color w:val="FFFFFF" w:themeColor="background1"/>
                                </w:rPr>
                              </w:pPr>
                              <w:r w:rsidRPr="00C600F6">
                                <w:rPr>
                                  <w:noProof/>
                                  <w:color w:val="FFFFFF" w:themeColor="background1"/>
                                </w:rPr>
                                <w:t>Pellentesque habitant morbi tristique senectus et netus et malesuada fames ac turpis egestas. Proin pharetra nonummy pede. Mauris et orci.</w:t>
                              </w:r>
                            </w:p>
                            <w:p w14:paraId="5F778A78" w14:textId="77777777" w:rsidR="00C600F6" w:rsidRPr="00C600F6" w:rsidRDefault="00C600F6">
                              <w:pPr>
                                <w:rPr>
                                  <w:noProof/>
                                  <w:color w:val="FFFFFF" w:themeColor="background1"/>
                                </w:rPr>
                              </w:pPr>
                              <w:r w:rsidRPr="00C600F6">
                                <w:rPr>
                                  <w:noProof/>
                                  <w:color w:val="FFFFFF" w:themeColor="background1"/>
                                </w:rPr>
                                <w:t>Aenean nec lorem. In porttitor. Donec laoreet nonummy augue.</w:t>
                              </w:r>
                            </w:p>
                            <w:p w14:paraId="0807FFE7" w14:textId="77777777" w:rsidR="00C600F6" w:rsidRPr="00C600F6" w:rsidRDefault="00C600F6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C600F6">
                                <w:rPr>
                                  <w:noProof/>
                                  <w:color w:val="FFFFFF" w:themeColor="background1"/>
                                </w:rPr>
                                <w:t>Suspendisse dui purus, scelerisque at, vulputate vitae, pretium mattis, nunc. Mauris eget neque at sem venenatis eleifend. Ut nonummy.</w:t>
                              </w:r>
                            </w:p>
                            <w:p w14:paraId="35F10062" w14:textId="77777777" w:rsidR="00C600F6" w:rsidRPr="00C600F6" w:rsidRDefault="00C600F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032E6" id="Group 9" o:spid="_x0000_s1028" style="position:absolute;margin-left:0;margin-top:38.55pt;width:471.75pt;height:89.25pt;z-index:251662336;mso-position-horizontal:left;mso-position-horizontal-relative:margin;mso-width-relative:margin;mso-height-relative:margin" coordsize="59626,1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">
                <v:group id="Group 7" o:spid="_x0000_s1029" style="position:absolute;width:59150;height:10287" coordsize="59150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5" o:spid="_x0000_s1030" style="position:absolute;width:59150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" fillcolor="#019bd6" stroked="f" strokeweight="1pt"/>
                  <v:rect id="Rectangle 6" o:spid="_x0000_s1031" style="position:absolute;width:1706;height:1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" fillcolor="#2d2e77" stroked="f" strokeweight="1pt"/>
                </v:group>
                <v:shape id="_x0000_s1032" type="#_x0000_t202" style="position:absolute;left:1809;top:190;width:57817;height:10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37236C7" w14:textId="77777777" w:rsidR="00C600F6" w:rsidRPr="00926869" w:rsidRDefault="00C600F6">
                        <w:pPr>
                          <w:rPr>
                            <w:rFonts w:ascii="Lato Medium" w:hAnsi="Lato Medium"/>
                            <w:color w:val="FFFFFF" w:themeColor="background1"/>
                            <w:sz w:val="28"/>
                            <w:szCs w:val="24"/>
                            <w:u w:val="dotDotDash"/>
                          </w:rPr>
                        </w:pPr>
                        <w:r w:rsidRPr="00926869">
                          <w:rPr>
                            <w:rFonts w:ascii="Lato Medium" w:hAnsi="Lato Medium"/>
                            <w:color w:val="FFFFFF" w:themeColor="background1"/>
                            <w:sz w:val="28"/>
                            <w:szCs w:val="24"/>
                            <w:u w:val="dotDotDash"/>
                          </w:rPr>
                          <w:t>Note Title</w:t>
                        </w:r>
                      </w:p>
                      <w:p w14:paraId="2FAC5A78" w14:textId="77777777" w:rsidR="00C600F6" w:rsidRPr="00C600F6" w:rsidRDefault="00C600F6" w:rsidP="00C600F6">
                        <w:pPr>
                          <w:jc w:val="both"/>
                          <w:rPr>
                            <w:noProof/>
                            <w:color w:val="FFFFFF" w:themeColor="background1"/>
                          </w:rPr>
                        </w:pPr>
                        <w:r w:rsidRPr="00C600F6">
                          <w:rPr>
                            <w:noProof/>
                            <w:color w:val="FFFFFF" w:themeColor="background1"/>
                          </w:rPr>
                          <w:t>Lorem ipsum dolor sit amet, consectetuer adipiscing elit. Maecenas porttitor congue massa. Fusce posuere, magna sed pulvinar ultricies, purus lectus malesuada libero, sit amet commodo magna eros quis urna.</w:t>
                        </w:r>
                      </w:p>
                      <w:p w14:paraId="02176FD6" w14:textId="77777777" w:rsidR="00C600F6" w:rsidRPr="00C600F6" w:rsidRDefault="00C600F6">
                        <w:pPr>
                          <w:rPr>
                            <w:noProof/>
                            <w:color w:val="FFFFFF" w:themeColor="background1"/>
                          </w:rPr>
                        </w:pPr>
                        <w:r w:rsidRPr="00C600F6">
                          <w:rPr>
                            <w:noProof/>
                            <w:color w:val="FFFFFF" w:themeColor="background1"/>
                          </w:rPr>
                          <w:t>Nunc viverra imperdiet enim. Fusce est. Vivamus a tellus.</w:t>
                        </w:r>
                      </w:p>
                      <w:p w14:paraId="582A07BC" w14:textId="77777777" w:rsidR="00C600F6" w:rsidRPr="00C600F6" w:rsidRDefault="00C600F6">
                        <w:pPr>
                          <w:rPr>
                            <w:noProof/>
                            <w:color w:val="FFFFFF" w:themeColor="background1"/>
                          </w:rPr>
                        </w:pPr>
                        <w:r w:rsidRPr="00C600F6">
                          <w:rPr>
                            <w:noProof/>
                            <w:color w:val="FFFFFF" w:themeColor="background1"/>
                          </w:rPr>
                          <w:t>Pellentesque habitant morbi tristique senectus et netus et malesuada fames ac turpis egestas. Proin pharetra nonummy pede. Mauris et orci.</w:t>
                        </w:r>
                      </w:p>
                      <w:p w14:paraId="5F778A78" w14:textId="77777777" w:rsidR="00C600F6" w:rsidRPr="00C600F6" w:rsidRDefault="00C600F6">
                        <w:pPr>
                          <w:rPr>
                            <w:noProof/>
                            <w:color w:val="FFFFFF" w:themeColor="background1"/>
                          </w:rPr>
                        </w:pPr>
                        <w:r w:rsidRPr="00C600F6">
                          <w:rPr>
                            <w:noProof/>
                            <w:color w:val="FFFFFF" w:themeColor="background1"/>
                          </w:rPr>
                          <w:t>Aenean nec lorem. In porttitor. Donec laoreet nonummy augue.</w:t>
                        </w:r>
                      </w:p>
                      <w:p w14:paraId="0807FFE7" w14:textId="77777777" w:rsidR="00C600F6" w:rsidRPr="00C600F6" w:rsidRDefault="00C600F6">
                        <w:pPr>
                          <w:rPr>
                            <w:color w:val="FFFFFF" w:themeColor="background1"/>
                          </w:rPr>
                        </w:pPr>
                        <w:r w:rsidRPr="00C600F6">
                          <w:rPr>
                            <w:noProof/>
                            <w:color w:val="FFFFFF" w:themeColor="background1"/>
                          </w:rPr>
                          <w:t>Suspendisse dui purus, scelerisque at, vulputate vitae, pretium mattis, nunc. Mauris eget neque at sem venenatis eleifend. Ut nonummy.</w:t>
                        </w:r>
                      </w:p>
                      <w:p w14:paraId="35F10062" w14:textId="77777777" w:rsidR="00C600F6" w:rsidRPr="00C600F6" w:rsidRDefault="00C600F6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>
        <w:t>Notes</w:t>
      </w:r>
      <w:bookmarkEnd w:id="4"/>
    </w:p>
    <w:p w14:paraId="6C3A4908" w14:textId="77777777" w:rsidR="00C600F6" w:rsidRDefault="00C600F6" w:rsidP="00C600F6">
      <w:pPr>
        <w:pStyle w:val="Heading2"/>
      </w:pPr>
      <w:bookmarkStart w:id="5" w:name="_Toc114659417"/>
      <w:r>
        <w:t>Pasting Code</w:t>
      </w:r>
      <w:bookmarkEnd w:id="5"/>
    </w:p>
    <w:p w14:paraId="13109CFD" w14:textId="77777777" w:rsidR="00C600F6" w:rsidRPr="00C600F6" w:rsidRDefault="00294E7A" w:rsidP="00C600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CB291C" wp14:editId="04F4F7FC">
                <wp:simplePos x="0" y="0"/>
                <wp:positionH relativeFrom="column">
                  <wp:posOffset>276225</wp:posOffset>
                </wp:positionH>
                <wp:positionV relativeFrom="paragraph">
                  <wp:posOffset>826770</wp:posOffset>
                </wp:positionV>
                <wp:extent cx="5551805" cy="1047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1805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02FAE" w14:textId="77777777" w:rsidR="00294E7A" w:rsidRDefault="00294E7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Some Code goes here.</w:t>
                            </w:r>
                          </w:p>
                          <w:p w14:paraId="5DC20A17" w14:textId="77777777" w:rsidR="00294E7A" w:rsidRPr="00294E7A" w:rsidRDefault="00294E7A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Meep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Morp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291C" id="_x0000_s1033" type="#_x0000_t202" style="position:absolute;margin-left:21.75pt;margin-top:65.1pt;width:437.15pt;height:8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" filled="f" stroked="f">
                <v:textbox>
                  <w:txbxContent>
                    <w:p w14:paraId="50D02FAE" w14:textId="77777777" w:rsidR="00294E7A" w:rsidRDefault="00294E7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Some Code goes here.</w:t>
                      </w:r>
                    </w:p>
                    <w:p w14:paraId="5DC20A17" w14:textId="77777777" w:rsidR="00294E7A" w:rsidRPr="00294E7A" w:rsidRDefault="00294E7A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Meep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Morp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DA25BC" wp14:editId="7FE6770F">
                <wp:simplePos x="0" y="0"/>
                <wp:positionH relativeFrom="margin">
                  <wp:align>right</wp:align>
                </wp:positionH>
                <wp:positionV relativeFrom="paragraph">
                  <wp:posOffset>445770</wp:posOffset>
                </wp:positionV>
                <wp:extent cx="5942965" cy="1504950"/>
                <wp:effectExtent l="0" t="0" r="635" b="0"/>
                <wp:wrapTopAndBottom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1504950"/>
                          <a:chOff x="0" y="0"/>
                          <a:chExt cx="5942965" cy="1504950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9525"/>
                            <a:ext cx="5942965" cy="1495425"/>
                            <a:chOff x="0" y="0"/>
                            <a:chExt cx="5942965" cy="1447800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0" y="0"/>
                              <a:ext cx="5942965" cy="14478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9525" y="0"/>
                              <a:ext cx="171438" cy="1447800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0"/>
                            <a:ext cx="576199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BE9D6E" w14:textId="77777777" w:rsidR="00633486" w:rsidRPr="00763A4B" w:rsidRDefault="00633486">
                              <w:pPr>
                                <w:rPr>
                                  <w:b/>
                                  <w:bCs/>
                                  <w:color w:val="2D2E77"/>
                                  <w:u w:val="dotDash"/>
                                </w:rPr>
                              </w:pPr>
                              <w:r w:rsidRPr="00763A4B">
                                <w:rPr>
                                  <w:b/>
                                  <w:bCs/>
                                  <w:color w:val="2D2E77"/>
                                  <w:u w:val="dotDash"/>
                                </w:rPr>
                                <w:t>Note or title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Rectangle: Rounded Corners 18"/>
                        <wps:cNvSpPr/>
                        <wps:spPr>
                          <a:xfrm>
                            <a:off x="257175" y="361950"/>
                            <a:ext cx="5570855" cy="1057275"/>
                          </a:xfrm>
                          <a:prstGeom prst="roundRect">
                            <a:avLst/>
                          </a:prstGeom>
                          <a:solidFill>
                            <a:srgbClr val="D4D4D4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A25BC" id="Group 20" o:spid="_x0000_s1034" style="position:absolute;margin-left:416.75pt;margin-top:35.1pt;width:467.95pt;height:118.5pt;z-index:251673600;mso-position-horizontal:right;mso-position-horizontal-relative:margin;mso-height-relative:margin" coordsize="59429,15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">
                <v:group id="Group 19" o:spid="_x0000_s1035" style="position:absolute;top:95;width:59429;height:14954" coordsize="59429,14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3" o:spid="_x0000_s1036" style="position:absolute;width:59429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    <v:rect id="Rectangle 14" o:spid="_x0000_s1037" style="position:absolute;left:95;width:1714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" fillcolor="#002060" stroked="f" strokeweight="1pt"/>
                </v:group>
                <v:shape id="_x0000_s1038" type="#_x0000_t202" style="position:absolute;left:1809;width:57620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30BE9D6E" w14:textId="77777777" w:rsidR="00633486" w:rsidRPr="00763A4B" w:rsidRDefault="00633486">
                        <w:pPr>
                          <w:rPr>
                            <w:b/>
                            <w:bCs/>
                            <w:color w:val="2D2E77"/>
                            <w:u w:val="dotDash"/>
                          </w:rPr>
                        </w:pPr>
                        <w:r w:rsidRPr="00763A4B">
                          <w:rPr>
                            <w:b/>
                            <w:bCs/>
                            <w:color w:val="2D2E77"/>
                            <w:u w:val="dotDash"/>
                          </w:rPr>
                          <w:t>Note or title</w:t>
                        </w:r>
                      </w:p>
                    </w:txbxContent>
                  </v:textbox>
                </v:shape>
                <v:roundrect id="Rectangle: Rounded Corners 18" o:spid="_x0000_s1039" style="position:absolute;left:2571;top:3619;width:55709;height:1057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" fillcolor="#d4d4d4" strokecolor="#1f3763 [1604]" strokeweight="1pt">
                  <v:stroke joinstyle="miter"/>
                </v:roundrect>
                <w10:wrap type="topAndBottom" anchorx="margin"/>
              </v:group>
            </w:pict>
          </mc:Fallback>
        </mc:AlternateContent>
      </w:r>
      <w:r>
        <w:t>For placing code in this document, make sure you are copying FORMATTED text, and just paste as usual, but use the following template for code placement and noting.</w:t>
      </w:r>
      <w:r w:rsidR="00805516">
        <w:br w:type="page"/>
      </w:r>
    </w:p>
    <w:p w14:paraId="7F634ABB" w14:textId="55E26EED" w:rsidR="00805516" w:rsidRDefault="00F836C9" w:rsidP="00805516">
      <w:pPr>
        <w:pStyle w:val="Heading1"/>
      </w:pPr>
      <w:r>
        <w:lastRenderedPageBreak/>
        <w:t>Heading 1</w:t>
      </w:r>
    </w:p>
    <w:p w14:paraId="1F36EA50" w14:textId="77777777" w:rsidR="00805516" w:rsidRDefault="00805516" w:rsidP="0080551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8C7B4A4" w14:textId="77777777" w:rsidR="00805516" w:rsidRDefault="00805516" w:rsidP="00805516">
      <w:pPr>
        <w:rPr>
          <w:noProof/>
        </w:rPr>
      </w:pPr>
      <w:r>
        <w:rPr>
          <w:noProof/>
        </w:rPr>
        <w:t>Nunc viverra imperdiet enim. Fusce est. Vivamus a tellus.</w:t>
      </w:r>
    </w:p>
    <w:p w14:paraId="740A25B1" w14:textId="22E60838" w:rsidR="00805516" w:rsidRDefault="00F836C9" w:rsidP="00805516">
      <w:pPr>
        <w:pStyle w:val="Heading2"/>
      </w:pPr>
      <w:r>
        <w:t>Heading 2</w:t>
      </w:r>
    </w:p>
    <w:p w14:paraId="4454E825" w14:textId="77777777" w:rsidR="00805516" w:rsidRDefault="00805516" w:rsidP="0080551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085A9C33" w14:textId="77777777" w:rsidR="00805516" w:rsidRDefault="00805516" w:rsidP="00805516">
      <w:pPr>
        <w:rPr>
          <w:noProof/>
        </w:rPr>
      </w:pPr>
      <w:r>
        <w:rPr>
          <w:noProof/>
        </w:rPr>
        <w:t>Nunc viverra imperdiet enim. Fusce est. Vivamus a tellus.</w:t>
      </w:r>
    </w:p>
    <w:p w14:paraId="17271251" w14:textId="77777777" w:rsidR="00805516" w:rsidRDefault="00805516" w:rsidP="0080551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0F67355" w14:textId="77777777" w:rsidR="00805516" w:rsidRDefault="00805516" w:rsidP="0080551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19B36FC7" w14:textId="77777777" w:rsidR="00805516" w:rsidRPr="00805516" w:rsidRDefault="00805516" w:rsidP="00805516">
      <w:r>
        <w:rPr>
          <w:noProof/>
        </w:rPr>
        <w:t>Suspendisse dui purus, scelerisque at, vulputate vitae, pretium mattis, nunc. Mauris eget neque at sem venenatis eleifend. Ut nonummy.</w:t>
      </w:r>
    </w:p>
    <w:p w14:paraId="13D3EE5A" w14:textId="11CA4B91" w:rsidR="00805516" w:rsidRDefault="00F836C9" w:rsidP="00A61CE2">
      <w:pPr>
        <w:pStyle w:val="Heading2"/>
      </w:pPr>
      <w:r>
        <w:t>Heading 3</w:t>
      </w:r>
    </w:p>
    <w:p w14:paraId="446BA9FE" w14:textId="77777777" w:rsidR="00633486" w:rsidRDefault="00633486" w:rsidP="00633486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165510F" w14:textId="77777777" w:rsidR="00633486" w:rsidRDefault="00633486" w:rsidP="00633486">
      <w:pPr>
        <w:rPr>
          <w:noProof/>
        </w:rPr>
      </w:pPr>
      <w:r>
        <w:rPr>
          <w:noProof/>
        </w:rPr>
        <w:t>Nunc viverra imperdiet enim. Fusce est. Vivamus a tellus.</w:t>
      </w:r>
    </w:p>
    <w:p w14:paraId="56E399D8" w14:textId="77777777" w:rsidR="00633486" w:rsidRDefault="00633486" w:rsidP="00633486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7491D4CC" w14:textId="66694A50" w:rsidR="00633486" w:rsidRDefault="00633486" w:rsidP="00633486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7054DE70" w14:textId="556A5240" w:rsidR="00A61CE2" w:rsidRDefault="00A61CE2" w:rsidP="00A61CE2">
      <w:pPr>
        <w:pStyle w:val="Heading2"/>
        <w:rPr>
          <w:noProof/>
        </w:rPr>
      </w:pPr>
      <w:bookmarkStart w:id="6" w:name="_Toc114659421"/>
      <w:r>
        <w:rPr>
          <w:noProof/>
        </w:rPr>
        <w:t>Work Context</w:t>
      </w:r>
      <w:bookmarkEnd w:id="6"/>
    </w:p>
    <w:p w14:paraId="6AE23671" w14:textId="77777777" w:rsidR="00A61CE2" w:rsidRDefault="00A61CE2">
      <w:pPr>
        <w:rPr>
          <w:rFonts w:ascii="Roboto Medium" w:eastAsiaTheme="majorEastAsia" w:hAnsi="Roboto Medium" w:cstheme="majorBidi"/>
          <w:noProof/>
          <w:color w:val="4D2E90"/>
          <w:sz w:val="40"/>
          <w:szCs w:val="26"/>
        </w:rPr>
      </w:pPr>
      <w:r>
        <w:rPr>
          <w:noProof/>
        </w:rPr>
        <w:br w:type="page"/>
      </w:r>
    </w:p>
    <w:p w14:paraId="199D9471" w14:textId="490840C0" w:rsidR="00404673" w:rsidRDefault="00404673" w:rsidP="003876DF">
      <w:pPr>
        <w:pStyle w:val="Heading1"/>
      </w:pPr>
    </w:p>
    <w:sectPr w:rsidR="0040467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30E5D" w14:textId="77777777" w:rsidR="00927411" w:rsidRDefault="00927411" w:rsidP="00A747C3">
      <w:pPr>
        <w:spacing w:after="0" w:line="240" w:lineRule="auto"/>
      </w:pPr>
      <w:r>
        <w:separator/>
      </w:r>
    </w:p>
  </w:endnote>
  <w:endnote w:type="continuationSeparator" w:id="0">
    <w:p w14:paraId="30A9291C" w14:textId="77777777" w:rsidR="00927411" w:rsidRDefault="00927411" w:rsidP="00A74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oboto Bold">
    <w:panose1 w:val="00000000000000000000"/>
    <w:charset w:val="00"/>
    <w:family w:val="roman"/>
    <w:notTrueType/>
    <w:pitch w:val="default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exa Bold">
    <w:panose1 w:val="02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dobeArabic-Regular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Medium">
    <w:altName w:val="Lato Medium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B1B7" w14:textId="77777777" w:rsidR="00A747C3" w:rsidRPr="00A747C3" w:rsidRDefault="00A747C3">
    <w:pPr>
      <w:pStyle w:val="Footer"/>
      <w:rPr>
        <w:rFonts w:ascii="Roboto Light" w:hAnsi="Roboto Light"/>
      </w:rPr>
    </w:pPr>
    <w:r>
      <w:t>sahlasmartsolutions@outlook.com</w:t>
    </w:r>
    <w:r w:rsidRPr="00A747C3">
      <w:rPr>
        <w:rFonts w:ascii="Roboto Light" w:hAnsi="Roboto Light"/>
      </w:rPr>
      <w:ptab w:relativeTo="margin" w:alignment="center" w:leader="none"/>
    </w:r>
    <w:r>
      <w:rPr>
        <w:rFonts w:ascii="Roboto Light" w:hAnsi="Roboto Light"/>
      </w:rPr>
      <w:fldChar w:fldCharType="begin"/>
    </w:r>
    <w:r>
      <w:rPr>
        <w:rFonts w:ascii="Roboto Light" w:hAnsi="Roboto Light"/>
      </w:rPr>
      <w:instrText xml:space="preserve"> PAGE   \* MERGEFORMAT </w:instrText>
    </w:r>
    <w:r>
      <w:rPr>
        <w:rFonts w:ascii="Roboto Light" w:hAnsi="Roboto Light"/>
      </w:rPr>
      <w:fldChar w:fldCharType="separate"/>
    </w:r>
    <w:r>
      <w:rPr>
        <w:rFonts w:ascii="Roboto Light" w:hAnsi="Roboto Light"/>
        <w:noProof/>
      </w:rPr>
      <w:t>1</w:t>
    </w:r>
    <w:r>
      <w:rPr>
        <w:rFonts w:ascii="Roboto Light" w:hAnsi="Roboto Light"/>
      </w:rPr>
      <w:fldChar w:fldCharType="end"/>
    </w:r>
    <w:r w:rsidRPr="00A747C3">
      <w:rPr>
        <w:rFonts w:ascii="Roboto Light" w:hAnsi="Roboto Light"/>
      </w:rPr>
      <w:ptab w:relativeTo="margin" w:alignment="right" w:leader="none"/>
    </w:r>
    <w:r>
      <w:rPr>
        <w:rFonts w:ascii="Roboto Light" w:hAnsi="Roboto Light"/>
      </w:rPr>
      <w:t>+(20) 15-5558-3869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10AF" w14:textId="77777777" w:rsidR="00927411" w:rsidRDefault="00927411" w:rsidP="00A747C3">
      <w:pPr>
        <w:spacing w:after="0" w:line="240" w:lineRule="auto"/>
      </w:pPr>
      <w:r>
        <w:separator/>
      </w:r>
    </w:p>
  </w:footnote>
  <w:footnote w:type="continuationSeparator" w:id="0">
    <w:p w14:paraId="0DD07189" w14:textId="77777777" w:rsidR="00927411" w:rsidRDefault="00927411" w:rsidP="00A74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39CB8" w14:textId="77777777" w:rsidR="003D1058" w:rsidRDefault="001836C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AA914E5" wp14:editId="23936C56">
          <wp:simplePos x="0" y="0"/>
          <wp:positionH relativeFrom="margin">
            <wp:align>center</wp:align>
          </wp:positionH>
          <wp:positionV relativeFrom="paragraph">
            <wp:posOffset>-847725</wp:posOffset>
          </wp:positionV>
          <wp:extent cx="7734300" cy="10442131"/>
          <wp:effectExtent l="0" t="0" r="0" b="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10442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D0F9F"/>
    <w:multiLevelType w:val="hybridMultilevel"/>
    <w:tmpl w:val="69F2D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E2"/>
    <w:rsid w:val="000479EE"/>
    <w:rsid w:val="0005336E"/>
    <w:rsid w:val="001836CA"/>
    <w:rsid w:val="002171A9"/>
    <w:rsid w:val="00294E7A"/>
    <w:rsid w:val="003876DF"/>
    <w:rsid w:val="003D1058"/>
    <w:rsid w:val="00404673"/>
    <w:rsid w:val="00440DC0"/>
    <w:rsid w:val="004C17F2"/>
    <w:rsid w:val="005F22F3"/>
    <w:rsid w:val="00626B7B"/>
    <w:rsid w:val="00633486"/>
    <w:rsid w:val="006736C3"/>
    <w:rsid w:val="00763A4B"/>
    <w:rsid w:val="007D177C"/>
    <w:rsid w:val="00805516"/>
    <w:rsid w:val="00810889"/>
    <w:rsid w:val="008357CB"/>
    <w:rsid w:val="00926869"/>
    <w:rsid w:val="00927411"/>
    <w:rsid w:val="00A01CD6"/>
    <w:rsid w:val="00A31A30"/>
    <w:rsid w:val="00A61CE2"/>
    <w:rsid w:val="00A747C3"/>
    <w:rsid w:val="00B13EE7"/>
    <w:rsid w:val="00BC0C54"/>
    <w:rsid w:val="00C27B0E"/>
    <w:rsid w:val="00C600F6"/>
    <w:rsid w:val="00C71B87"/>
    <w:rsid w:val="00D02717"/>
    <w:rsid w:val="00DB4A58"/>
    <w:rsid w:val="00DC1162"/>
    <w:rsid w:val="00E009DA"/>
    <w:rsid w:val="00EB6476"/>
    <w:rsid w:val="00EC74C6"/>
    <w:rsid w:val="00F273A4"/>
    <w:rsid w:val="00F836C9"/>
    <w:rsid w:val="00FA2AFE"/>
    <w:rsid w:val="00FB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97E7D"/>
  <w15:chartTrackingRefBased/>
  <w15:docId w15:val="{64321FAE-7A7C-4340-9F12-D8D9F290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717"/>
    <w:rPr>
      <w:rFonts w:ascii="Lato" w:hAnsi="La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516"/>
    <w:pPr>
      <w:keepNext/>
      <w:keepLines/>
      <w:spacing w:before="240" w:after="480"/>
      <w:outlineLvl w:val="0"/>
    </w:pPr>
    <w:rPr>
      <w:rFonts w:ascii="Roboto Bold" w:eastAsiaTheme="majorEastAsia" w:hAnsi="Roboto Bold" w:cstheme="majorBidi"/>
      <w:color w:val="2662AE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0889"/>
    <w:pPr>
      <w:keepNext/>
      <w:keepLines/>
      <w:spacing w:before="40" w:after="240"/>
      <w:outlineLvl w:val="1"/>
    </w:pPr>
    <w:rPr>
      <w:rFonts w:ascii="Roboto Medium" w:eastAsiaTheme="majorEastAsia" w:hAnsi="Roboto Medium" w:cstheme="majorBidi"/>
      <w:color w:val="4D2E90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1162"/>
    <w:pPr>
      <w:spacing w:after="0" w:line="240" w:lineRule="auto"/>
      <w:contextualSpacing/>
    </w:pPr>
    <w:rPr>
      <w:rFonts w:ascii="Nexa Bold" w:eastAsiaTheme="majorEastAsia" w:hAnsi="Nexa Bold" w:cstheme="majorBidi"/>
      <w:b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162"/>
    <w:rPr>
      <w:rFonts w:ascii="Nexa Bold" w:eastAsiaTheme="majorEastAsia" w:hAnsi="Nexa Bold" w:cstheme="majorBidi"/>
      <w:b/>
      <w:spacing w:val="-10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5516"/>
    <w:rPr>
      <w:rFonts w:ascii="Roboto Bold" w:eastAsiaTheme="majorEastAsia" w:hAnsi="Roboto Bold" w:cstheme="majorBidi"/>
      <w:color w:val="2662AE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0889"/>
    <w:rPr>
      <w:rFonts w:ascii="Roboto Medium" w:eastAsiaTheme="majorEastAsia" w:hAnsi="Roboto Medium" w:cstheme="majorBidi"/>
      <w:color w:val="4D2E90"/>
      <w:sz w:val="40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717"/>
    <w:pPr>
      <w:numPr>
        <w:ilvl w:val="1"/>
      </w:numPr>
    </w:pPr>
    <w:rPr>
      <w:rFonts w:ascii="Roboto Light" w:eastAsiaTheme="minorEastAsia" w:hAnsi="Roboto Light"/>
      <w:color w:val="7F7F7F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02717"/>
    <w:rPr>
      <w:rFonts w:ascii="Roboto Light" w:eastAsiaTheme="minorEastAsia" w:hAnsi="Roboto Light"/>
      <w:color w:val="7F7F7F"/>
      <w:spacing w:val="15"/>
    </w:rPr>
  </w:style>
  <w:style w:type="paragraph" w:customStyle="1" w:styleId="Heading3">
    <w:name w:val="Heading3"/>
    <w:basedOn w:val="Heading2"/>
    <w:link w:val="Heading3Char"/>
    <w:qFormat/>
    <w:rsid w:val="00810889"/>
    <w:pPr>
      <w:spacing w:after="120"/>
    </w:pPr>
    <w:rPr>
      <w:color w:val="019BD6"/>
      <w:sz w:val="32"/>
    </w:rPr>
  </w:style>
  <w:style w:type="paragraph" w:styleId="Header">
    <w:name w:val="header"/>
    <w:basedOn w:val="Normal"/>
    <w:link w:val="HeaderChar"/>
    <w:uiPriority w:val="99"/>
    <w:unhideWhenUsed/>
    <w:rsid w:val="00A74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3 Char"/>
    <w:basedOn w:val="Heading2Char"/>
    <w:link w:val="Heading3"/>
    <w:rsid w:val="00810889"/>
    <w:rPr>
      <w:rFonts w:ascii="Roboto Medium" w:eastAsiaTheme="majorEastAsia" w:hAnsi="Roboto Medium" w:cstheme="majorBidi"/>
      <w:color w:val="019BD6"/>
      <w:sz w:val="32"/>
      <w:szCs w:val="26"/>
    </w:rPr>
  </w:style>
  <w:style w:type="character" w:customStyle="1" w:styleId="HeaderChar">
    <w:name w:val="Header Char"/>
    <w:basedOn w:val="DefaultParagraphFont"/>
    <w:link w:val="Header"/>
    <w:uiPriority w:val="99"/>
    <w:rsid w:val="00A747C3"/>
    <w:rPr>
      <w:rFonts w:ascii="Lato" w:hAnsi="Lato"/>
      <w:sz w:val="24"/>
    </w:rPr>
  </w:style>
  <w:style w:type="paragraph" w:styleId="Footer">
    <w:name w:val="footer"/>
    <w:basedOn w:val="Normal"/>
    <w:link w:val="FooterChar"/>
    <w:uiPriority w:val="99"/>
    <w:unhideWhenUsed/>
    <w:rsid w:val="00A74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7C3"/>
    <w:rPr>
      <w:rFonts w:ascii="Lato" w:hAnsi="Lato"/>
      <w:sz w:val="24"/>
    </w:rPr>
  </w:style>
  <w:style w:type="table" w:styleId="TableGrid">
    <w:name w:val="Table Grid"/>
    <w:basedOn w:val="TableNormal"/>
    <w:uiPriority w:val="39"/>
    <w:rsid w:val="0062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verSubtitle">
    <w:name w:val="Cover Subtitle"/>
    <w:basedOn w:val="Title"/>
    <w:link w:val="CoverSubtitleChar"/>
    <w:qFormat/>
    <w:rsid w:val="00DC1162"/>
    <w:pPr>
      <w:jc w:val="center"/>
    </w:pPr>
    <w:rPr>
      <w:rFonts w:ascii="Roboto Medium" w:hAnsi="Roboto Medium"/>
      <w:b w:val="0"/>
      <w:color w:val="019BD6"/>
      <w:sz w:val="48"/>
    </w:rPr>
  </w:style>
  <w:style w:type="paragraph" w:customStyle="1" w:styleId="NoParagraphStyle">
    <w:name w:val="[No Paragraph Style]"/>
    <w:rsid w:val="00805516"/>
    <w:pPr>
      <w:autoSpaceDE w:val="0"/>
      <w:autoSpaceDN w:val="0"/>
      <w:bidi/>
      <w:adjustRightInd w:val="0"/>
      <w:spacing w:after="0" w:line="288" w:lineRule="auto"/>
      <w:textAlignment w:val="center"/>
    </w:pPr>
    <w:rPr>
      <w:rFonts w:ascii="AdobeArabic-Regular" w:cs="AdobeArabic-Regular"/>
      <w:color w:val="000000"/>
      <w:sz w:val="24"/>
      <w:szCs w:val="24"/>
      <w:lang w:bidi="ar-YE"/>
    </w:rPr>
  </w:style>
  <w:style w:type="character" w:customStyle="1" w:styleId="CoverSubtitleChar">
    <w:name w:val="Cover Subtitle Char"/>
    <w:basedOn w:val="TitleChar"/>
    <w:link w:val="CoverSubtitle"/>
    <w:rsid w:val="00DC1162"/>
    <w:rPr>
      <w:rFonts w:ascii="Roboto Medium" w:eastAsiaTheme="majorEastAsia" w:hAnsi="Roboto Medium" w:cstheme="majorBidi"/>
      <w:b w:val="0"/>
      <w:color w:val="019BD6"/>
      <w:spacing w:val="-10"/>
      <w:kern w:val="28"/>
      <w:sz w:val="48"/>
      <w:szCs w:val="56"/>
    </w:rPr>
  </w:style>
  <w:style w:type="paragraph" w:styleId="ListParagraph">
    <w:name w:val="List Paragraph"/>
    <w:basedOn w:val="Normal"/>
    <w:uiPriority w:val="34"/>
    <w:qFormat/>
    <w:rsid w:val="00C27B0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009DA"/>
    <w:pPr>
      <w:spacing w:after="0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009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09D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0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\Documents\Custom%20Office%20Templates\Template%20of%20Templa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236F7-D57C-4D17-A784-E8284365B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of Templates.dotx</Template>
  <TotalTime>24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Marwan Rekaby</cp:lastModifiedBy>
  <cp:revision>2</cp:revision>
  <cp:lastPrinted>2022-09-21T11:32:00Z</cp:lastPrinted>
  <dcterms:created xsi:type="dcterms:W3CDTF">2022-09-21T11:12:00Z</dcterms:created>
  <dcterms:modified xsi:type="dcterms:W3CDTF">2022-12-15T14:49:00Z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 by">
    <vt:lpwstr>Placeholder</vt:lpwstr>
  </property>
  <property fmtid="{D5CDD505-2E9C-101B-9397-08002B2CF9AE}" pid="3" name="Project Code">
    <vt:lpwstr>XXX-YYYY-ZZZ</vt:lpwstr>
  </property>
  <property fmtid="{D5CDD505-2E9C-101B-9397-08002B2CF9AE}" pid="4" name="Template ID">
    <vt:lpwstr>SFT-RPT-03</vt:lpwstr>
  </property>
  <property fmtid="{D5CDD505-2E9C-101B-9397-08002B2CF9AE}" pid="5" name="Date completed">
    <vt:filetime>2022-09-21T10:00:00Z</vt:filetime>
  </property>
  <property fmtid="{D5CDD505-2E9C-101B-9397-08002B2CF9AE}" pid="6" name="Team">
    <vt:lpwstr>Development</vt:lpwstr>
  </property>
  <property fmtid="{D5CDD505-2E9C-101B-9397-08002B2CF9AE}" pid="7" name="Project Name">
    <vt:lpwstr>Placeholder</vt:lpwstr>
  </property>
  <property fmtid="{D5CDD505-2E9C-101B-9397-08002B2CF9AE}" pid="8" name="Client">
    <vt:lpwstr>Placeholder</vt:lpwstr>
  </property>
</Properties>
</file>